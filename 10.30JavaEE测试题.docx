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选择题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单选(2分)如下关于AOP的描述中错误的是: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（B）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 AOP可以对代码进行解耦;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B. AOP只能作用于public函数;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C. AOP可以作用于函数执行;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D. AOP可以简化代码;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单选(2分)下面哪个不属于AOP的Advice类型: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（C）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 Before;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B. After returning;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C. Before returning;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D. Around;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多选(3分)关于Pointcut表达式，说法错误的是: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（A C D）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.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必须得声明函数抛出异常的匹配模式;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B. 必须得声明函数的参数列表匹配模式;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C. 必须得声明函数所在类的包的匹配模式;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必须得声明函数的modifiers;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单选(2分)下列关于loC容器的描述错误的是: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（C）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容器会根据配置创建对象;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 应用可以从容器中获取所配置的对象;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容器必须由应用代码主动创建;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根据会根据依赖关系组装对象;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单选(2分)如下关于自动装配(Autowiring)说法中，错误的是: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（A）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不可以根据Bean的类型通过构建函数注入;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可以根据Bean的类型通过Setter方法注入;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C.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可以根据Bean的类型自动注入;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可以根据Bean名称自动注入;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单选(2分)关于依赖注入方式，说法错误的是: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（C）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可以通过Setter方法注入;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可选依赖可以通过构造函数注入;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强依赖必须通过构造函数注入;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可以通过构造函数注入;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多选(3分)关于Bean作用域的singleton和prototype说法正确的是: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（A C）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 singleton只在容器中创建一个对象;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B. singleton在每次通过容器获取实例时创建一个对象;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C. prototype在每次通过容器获取实例时创建一个对象;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D. prototype只在容器中创建一个对象;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多选(3分)关于Bean的生命周期回调，说明正确的是: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（B D）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 可以通过销毁时回调进行资源回收的操作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B. 可以通过创建(初始化时)回调进行申请资源的操作;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C. 生命周期回调发生在编译时;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D. 销毁回调发生在对象回收前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240" w:afterAutospacing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判断题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判断(2分)loC容器在初始化时，必须要加载名称为application-context.xmI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的配置文件;</w:t>
      </w:r>
      <w:r>
        <w:rPr>
          <w:rFonts w:hint="eastAsia"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（A）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240" w:afterAutospacing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三、简答题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1.我们在示例中通过context.getBean(Performance.class);方式来获取容器管理的对象，查找并学习Spring的API文档，列出getBean函数的其它形式接口，并解释各个接口的差异。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假设我们有个应用（Application），它包含一个写文件的服务（FileWriterService），该服务在创建时会创建并打开一个文件，销毁时关闭该文件，并且该服务包含一个write(String content)方法：会将content写入到文件中，要求：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（1） 使用Spring IoC的相关内容组织该程序；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 文件路径通过配置文件（properties）指定；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（如果不清楚或者忘记如何打开，关闭以及写入文件，请回顾一个翁老师的 Java基础 课程）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基本要求：必须附加一个项目说明文档，说明每个功能点对应程序的运行结果（截图），项目的接口说明或者关键代码（不要把全部代码贴出来）等可以反映项目结果的内容。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完成一个基本的应用，提供若干个Service（&gt;=2），每个Service提供基本的增删查改的接口（实现随意，比如输出一行信息），通过AOP保证所有所有的Service接口在正常调用返回后以及抛出异常时（Service接口模拟），打出如下信息：函数名称，函数参数，并说明发生的事件：正常返回或者抛出异常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（注：需要查找资料，了解JoinPoint的API）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基本要求：必须附加一个项目说明文档，说明每个功能点对应程序的运行结果（截图），项目的接口说明或者关键代码（不要把全部代码贴出来）等可以反映项目结果的内容。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240" w:afterAutospacing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配置Spring配置文件，加入AOP相关的xsd文件。并配置AOP。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&lt;?xml version="1.0" encoding="UTF-8"?&gt;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&lt;beans xmlns="http://www.springframework.org/schema/beans"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xmlns:xsi="http://www.w3.org/2001/XMLSchema-instance" xmlns:context="http://www.springframework.org/schema/context"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xmlns:p="http://www.springframework.org/schema/p" xmlns:aop="http://www.springframework.org/schema/aop"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xsi:schemaLocation="http://www.springframework.org/schema/beans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http://www.springframework.org/schema/beans/spring-beans.xsd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http://www.springframework.org/schema/context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http://www.springframework.org/schema/context/spring-context.xsd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http://www.springframework.org/schema/aop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http://www.springframework.org/schema/aop/spring-aop-2.0.xsd"&gt;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&lt;!-- 引入AOP --&gt;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&lt;aop:aspectj-autoproxy /&gt;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&lt;!-- 自动扫描annotation配置 --&gt;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&lt;context:component-scan base-package="site.zhanjingbo" /&gt;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&lt;!-- 自定义的日志切面声明 --&gt;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&lt;bean id="logAspect" class="site.zhanjingbo.aspect.LogAspect"&gt;&lt;/bean&gt;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&lt;/beans&gt;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240" w:afterAutospacing="0"/>
        <w:ind w:left="0" w:leftChars="0" w:firstLine="0" w:firstLineChars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编写Service。以UserService为例。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package site.zhanjingbo.service;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org.springframework.stereotype.Component;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@Component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class UserService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public void add(String username) throws Exception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System.out.println("添加用户:" + username);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throw new Exception("测试");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public void edit(String username)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System.out.println("添加用户:" + username);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public void del(String username)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System.out.println("删除用户:" + username);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public void find(String username)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System.out.println("查询用户:" + username);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240" w:afterAutospacing="0"/>
        <w:ind w:left="0" w:leftChars="0" w:firstLine="0" w:firstLineChars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编写Aspect，完成切面方法。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package site.zhanjingbo.aspect;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org.aspectj.lang.JoinPoint;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org.aspectj.lang.annotation.AfterReturning;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org.aspectj.lang.annotation.AfterThrowing;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org.aspectj.lang.annotation.Aspect;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@Aspect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class LogAspect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@AfterReturning("execution(* site.zhanjingbo.service.*.*(..))")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public void logAfterReturning(JoinPoint jp){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String className = jp.getSignature().getDeclaringTypeName();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String methodName = jp.getSignature().getName();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System.out.print("正常返回Log:调用"+className+"的"+methodName+"方法,参数为：");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for (Object obj : jp.getArgs())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System.out.print(obj.toString());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System.out.println("");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@AfterThrowing(pointcut="execution(* site.zhanjingbo.service.*.*(..))",throwing="ex")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public void logAfterThrowing(JoinPoint jp,Exception ex){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String className = jp.getSignature().getDeclaringTypeName();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String methodName = jp.getSignature().getName();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System.out.print("异常Log:调用"+className+"的"+methodName+"方法,参数为：");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for (Object obj : jp.getArgs())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System.out.print(obj.toString());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System.out.println("。抛出异常:"+ex.getMessage()+"!");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240" w:afterAutospacing="0"/>
        <w:ind w:left="0" w:leftChars="0" w:firstLine="0" w:firstLineChars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编写模拟调用的Application类，来模拟业务。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class Application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public static void main(String[] args){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//加载Spring相关配置文件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ApplicationContext applicationContext = new ClassPathXmlApplicationContext("application-context.xml");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//获取UserService实例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UserService userService = applicationContext.getBean(UserService.class);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//调用方法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try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userService.add("ZhangSan");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} catch (Exception e)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//获取ProductService实例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ProductService productService = applicationContext.getBean(ProductService.class);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//调用方法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productService.del("Pen");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((ConfigurableApplicationContext)applicationContext).close();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B9EFE"/>
    <w:multiLevelType w:val="singleLevel"/>
    <w:tmpl w:val="C3DB9EFE"/>
    <w:lvl w:ilvl="0" w:tentative="0">
      <w:start w:val="2"/>
      <w:numFmt w:val="upperLetter"/>
      <w:suff w:val="space"/>
      <w:lvlText w:val="%1."/>
      <w:lvlJc w:val="left"/>
    </w:lvl>
  </w:abstractNum>
  <w:abstractNum w:abstractNumId="1">
    <w:nsid w:val="3CD41CB3"/>
    <w:multiLevelType w:val="singleLevel"/>
    <w:tmpl w:val="3CD41C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098A2A3"/>
    <w:multiLevelType w:val="singleLevel"/>
    <w:tmpl w:val="4098A2A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32D42"/>
    <w:rsid w:val="196E643B"/>
    <w:rsid w:val="61132D4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nPeido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2018-10-30T00:29:00Z</dcterms:created>
  <dc:creator>HWH.</dc:creator>
  <cp:lastModifiedBy>HWH.</cp:lastModifiedBy>
  <dcterms:modified xsi:type="dcterms:W3CDTF">2018-10-31T13:40:17Z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